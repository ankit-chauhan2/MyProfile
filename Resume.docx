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7E4F8A" w:rsidP="00605A5B">
            <w:pPr>
              <w:pStyle w:val="Title"/>
            </w:pPr>
            <w:r>
              <w:t>Ankit</w:t>
            </w:r>
            <w:r w:rsidR="00A77921">
              <w:t xml:space="preserve"> </w:t>
            </w:r>
            <w:r>
              <w:rPr>
                <w:rStyle w:val="Emphasis"/>
              </w:rPr>
              <w:t>Chauhan</w:t>
            </w:r>
          </w:p>
          <w:p w:rsidR="00605A5B" w:rsidRDefault="007E4F8A" w:rsidP="007E4F8A">
            <w:pPr>
              <w:pStyle w:val="Subtitle"/>
            </w:pPr>
            <w:r>
              <w:t>Programmer Analyst Trainee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DD2FEB" w:rsidP="00605A5B">
            <w:pPr>
              <w:pStyle w:val="Heading1"/>
            </w:pPr>
            <w:sdt>
              <w:sdtPr>
                <w:id w:val="1604447469"/>
                <w:placeholder>
                  <w:docPart w:val="52B3014CBA3F4FD3AD3C141F771B502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7E4F8A" w:rsidP="007E4F8A">
            <w:pPr>
              <w:pStyle w:val="TextLeft"/>
            </w:pPr>
            <w:r>
              <w:t>City Center, Gwalior</w:t>
            </w:r>
          </w:p>
          <w:p w:rsidR="00C1095A" w:rsidRDefault="007E4F8A" w:rsidP="00C1095A">
            <w:pPr>
              <w:pStyle w:val="TextLeft"/>
            </w:pPr>
            <w:r>
              <w:t>80853 83228</w:t>
            </w:r>
          </w:p>
          <w:p w:rsidR="00C1095A" w:rsidRDefault="007E4F8A" w:rsidP="00C1095A">
            <w:pPr>
              <w:pStyle w:val="TextLeft"/>
            </w:pPr>
            <w:r>
              <w:t>ankit.chauhan2@cognizant.com</w:t>
            </w:r>
          </w:p>
          <w:p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DD2FEB" w:rsidP="00605A5B">
            <w:pPr>
              <w:pStyle w:val="Heading2"/>
            </w:pPr>
            <w:sdt>
              <w:sdtPr>
                <w:id w:val="-651833632"/>
                <w:placeholder>
                  <w:docPart w:val="671AD5C68B054116AAC2F0AEC4FD341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:rsidR="00605A5B" w:rsidRPr="006E70D3" w:rsidRDefault="007E4F8A" w:rsidP="006E70D3">
            <w:pPr>
              <w:pStyle w:val="TextRight"/>
            </w:pPr>
            <w:r w:rsidRPr="007E4F8A">
              <w:rPr>
                <w:rFonts w:cstheme="minorBidi"/>
              </w:rPr>
              <w:t>To use my learning, team work and management skills to be an asset to your project while learning and growing in the process</w:t>
            </w:r>
            <w:r w:rsidRPr="007E4F8A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.</w:t>
            </w:r>
          </w:p>
        </w:tc>
      </w:tr>
      <w:tr w:rsidR="000E1D44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DD2FEB" w:rsidP="000E1D44">
            <w:pPr>
              <w:pStyle w:val="Heading1"/>
            </w:pPr>
            <w:sdt>
              <w:sdtPr>
                <w:id w:val="1723097672"/>
                <w:placeholder>
                  <w:docPart w:val="C292F8FE4AE54D869BA5D6282B01DD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:rsidR="007E4F8A" w:rsidRDefault="007E4F8A" w:rsidP="007E4F8A">
            <w:pPr>
              <w:pStyle w:val="TextLeft"/>
            </w:pPr>
            <w:r>
              <w:t xml:space="preserve">Bachelor of Engineering, </w:t>
            </w:r>
          </w:p>
          <w:p w:rsidR="000E1D44" w:rsidRDefault="007E4F8A" w:rsidP="007E4F8A">
            <w:pPr>
              <w:pStyle w:val="TextLeft"/>
            </w:pPr>
            <w:r>
              <w:t>LNCT Bhopal</w:t>
            </w:r>
          </w:p>
          <w:p w:rsidR="007E4F8A" w:rsidRPr="007E4F8A" w:rsidRDefault="007E4F8A" w:rsidP="007E4F8A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8EF145FA2C7042889B9F19C3027D98E7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Default="007E4F8A" w:rsidP="000E1D44">
            <w:pPr>
              <w:pStyle w:val="SmallText"/>
            </w:pPr>
            <w:r>
              <w:t>5</w:t>
            </w:r>
            <w:r w:rsidRPr="007E4F8A">
              <w:rPr>
                <w:vertAlign w:val="superscript"/>
              </w:rPr>
              <w:t>th</w:t>
            </w:r>
            <w:r>
              <w:t xml:space="preserve"> Jan 2019 – 30</w:t>
            </w:r>
            <w:r w:rsidRPr="007E4F8A">
              <w:rPr>
                <w:vertAlign w:val="superscript"/>
              </w:rPr>
              <w:t>th</w:t>
            </w:r>
            <w:r>
              <w:t xml:space="preserve"> March 2019</w:t>
            </w:r>
          </w:p>
          <w:p w:rsidR="000E1D44" w:rsidRDefault="007E4F8A" w:rsidP="000E1D44">
            <w:pPr>
              <w:pStyle w:val="TextRight"/>
            </w:pPr>
            <w:r>
              <w:t>ELT Intern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Trainee</w:t>
            </w:r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>
              <w:t>Cognizant Academy, Pune</w:t>
            </w:r>
          </w:p>
          <w:p w:rsidR="007E4F8A" w:rsidRPr="007E4F8A" w:rsidRDefault="007E4F8A" w:rsidP="007E4F8A">
            <w:r>
              <w:t>Underwent training on Core Java, Servlets, JSP, HTML, CSS, ORACLE and ANSI SQL</w:t>
            </w:r>
          </w:p>
          <w:p w:rsidR="007E4F8A" w:rsidRPr="007E4F8A" w:rsidRDefault="007E4F8A" w:rsidP="007E4F8A"/>
          <w:p w:rsidR="0057534A" w:rsidRDefault="007E4F8A" w:rsidP="0057534A">
            <w:pPr>
              <w:pStyle w:val="SmallText"/>
            </w:pPr>
            <w:r>
              <w:t>14</w:t>
            </w:r>
            <w:r w:rsidRPr="007E4F8A">
              <w:rPr>
                <w:vertAlign w:val="superscript"/>
              </w:rPr>
              <w:t>th</w:t>
            </w:r>
            <w:r>
              <w:t xml:space="preserve"> June 2019 – Current</w:t>
            </w:r>
          </w:p>
          <w:p w:rsidR="0057534A" w:rsidRDefault="007E4F8A" w:rsidP="0057534A">
            <w:pPr>
              <w:pStyle w:val="TextRight"/>
            </w:pPr>
            <w:r>
              <w:t>Programmer Analyst Trainee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Trainee</w:t>
            </w:r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r>
              <w:t>Cognizant Academy, Pune</w:t>
            </w:r>
          </w:p>
          <w:p w:rsidR="007E4F8A" w:rsidRPr="007E4F8A" w:rsidRDefault="007E4F8A" w:rsidP="007E4F8A">
            <w:r>
              <w:t>Underwent training on Spring Boot, JDBC, Junit, Agile</w:t>
            </w:r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0E1D44" w:rsidRDefault="000E1D44" w:rsidP="0057534A">
            <w:pPr>
              <w:pStyle w:val="TextRight"/>
              <w:rPr>
                <w:sz w:val="21"/>
              </w:rPr>
            </w:pPr>
          </w:p>
          <w:p w:rsidR="000E1D44" w:rsidRDefault="000E1D44" w:rsidP="007E4F8A">
            <w:pPr>
              <w:pStyle w:val="TextRight"/>
            </w:pPr>
          </w:p>
        </w:tc>
      </w:tr>
      <w:tr w:rsidR="000E1D44" w:rsidTr="007E4F8A">
        <w:trPr>
          <w:trHeight w:val="277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DD2FEB" w:rsidP="00A77921">
            <w:pPr>
              <w:pStyle w:val="Heading1"/>
            </w:pPr>
            <w:sdt>
              <w:sdtPr>
                <w:id w:val="-242716918"/>
                <w:placeholder>
                  <w:docPart w:val="3897073FA4464D06BCE2776218E646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:rsidR="007E4F8A" w:rsidRDefault="007E4F8A" w:rsidP="007E4F8A">
            <w:pPr>
              <w:pStyle w:val="TextLeft"/>
            </w:pPr>
            <w:r>
              <w:t xml:space="preserve">Core Java </w:t>
            </w:r>
          </w:p>
          <w:p w:rsidR="007E4F8A" w:rsidRDefault="007E4F8A" w:rsidP="007E4F8A">
            <w:pPr>
              <w:pStyle w:val="TextLeft"/>
            </w:pPr>
            <w:r>
              <w:t>Agile</w:t>
            </w:r>
          </w:p>
          <w:p w:rsidR="007E4F8A" w:rsidRDefault="007E4F8A" w:rsidP="007E4F8A">
            <w:pPr>
              <w:pStyle w:val="TextLeft"/>
            </w:pPr>
            <w:r>
              <w:t>Database</w:t>
            </w:r>
          </w:p>
          <w:p w:rsidR="007E4F8A" w:rsidRPr="007E4F8A" w:rsidRDefault="007E4F8A" w:rsidP="007E4F8A">
            <w:pPr>
              <w:pStyle w:val="TextLeft"/>
            </w:pPr>
            <w:r>
              <w:t>Python</w:t>
            </w:r>
          </w:p>
          <w:p w:rsidR="007E4F8A" w:rsidRDefault="007E4F8A" w:rsidP="007E4F8A">
            <w:pPr>
              <w:pStyle w:val="TextLeft"/>
            </w:pPr>
            <w:r>
              <w:t>Frontend</w:t>
            </w:r>
          </w:p>
          <w:p w:rsidR="007E4F8A" w:rsidRDefault="007E4F8A" w:rsidP="007E4F8A">
            <w:pPr>
              <w:pStyle w:val="TextLeft"/>
            </w:pPr>
            <w:r>
              <w:t>Advanced Java</w:t>
            </w:r>
          </w:p>
          <w:p w:rsidR="007E4F8A" w:rsidRDefault="007E4F8A" w:rsidP="007E4F8A">
            <w:pPr>
              <w:pStyle w:val="TextLeft"/>
            </w:pPr>
            <w:r>
              <w:t>Testing</w:t>
            </w:r>
          </w:p>
          <w:p w:rsidR="007E4F8A" w:rsidRPr="007E4F8A" w:rsidRDefault="007E4F8A" w:rsidP="007E4F8A"/>
          <w:p w:rsidR="007E4F8A" w:rsidRPr="007E4F8A" w:rsidRDefault="007E4F8A" w:rsidP="007E4F8A">
            <w:pPr>
              <w:pStyle w:val="TextLeft"/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0E1D44" w:rsidRDefault="000E1D44" w:rsidP="007E4F8A">
            <w:pPr>
              <w:pStyle w:val="Heading2"/>
            </w:pPr>
            <w:bookmarkStart w:id="0" w:name="_GoBack"/>
            <w:bookmarkEnd w:id="0"/>
          </w:p>
        </w:tc>
      </w:tr>
      <w:tr w:rsidR="000E1D44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90408535A5814059B355EA38E809E17B"/>
              </w:placeholder>
              <w:temporary/>
              <w:showingPlcHdr/>
              <w15:appearance w15:val="hidden"/>
              <w:text/>
            </w:sdtPr>
            <w:sdtEndPr/>
            <w:sdtContent>
              <w:p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:rsidR="000E1D44" w:rsidRDefault="000E1D44" w:rsidP="007E4F8A">
            <w:pPr>
              <w:pStyle w:val="TextRight"/>
            </w:pPr>
          </w:p>
        </w:tc>
      </w:tr>
      <w:tr w:rsidR="007E4F8A" w:rsidTr="000E1D44">
        <w:trPr>
          <w:gridAfter w:val="3"/>
          <w:wAfter w:w="7189" w:type="dxa"/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7E4F8A" w:rsidRDefault="007E4F8A"/>
        </w:tc>
      </w:tr>
    </w:tbl>
    <w:p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8A" w:rsidRDefault="007E4F8A" w:rsidP="00F316AD">
      <w:r>
        <w:separator/>
      </w:r>
    </w:p>
  </w:endnote>
  <w:endnote w:type="continuationSeparator" w:id="0">
    <w:p w:rsidR="007E4F8A" w:rsidRDefault="007E4F8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4F2EC7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8A" w:rsidRDefault="007E4F8A" w:rsidP="00F316AD">
      <w:r>
        <w:separator/>
      </w:r>
    </w:p>
  </w:footnote>
  <w:footnote w:type="continuationSeparator" w:id="0">
    <w:p w:rsidR="007E4F8A" w:rsidRDefault="007E4F8A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8A"/>
    <w:rsid w:val="000E1D44"/>
    <w:rsid w:val="0020696E"/>
    <w:rsid w:val="002356A2"/>
    <w:rsid w:val="002D12DA"/>
    <w:rsid w:val="003019B2"/>
    <w:rsid w:val="0034688D"/>
    <w:rsid w:val="0040233B"/>
    <w:rsid w:val="00511A6E"/>
    <w:rsid w:val="0057534A"/>
    <w:rsid w:val="00605A5B"/>
    <w:rsid w:val="006C60E6"/>
    <w:rsid w:val="006E70D3"/>
    <w:rsid w:val="007B0F94"/>
    <w:rsid w:val="007E4F8A"/>
    <w:rsid w:val="00A77921"/>
    <w:rsid w:val="00B575FB"/>
    <w:rsid w:val="00C1095A"/>
    <w:rsid w:val="00C55D85"/>
    <w:rsid w:val="00CA2273"/>
    <w:rsid w:val="00CD50FD"/>
    <w:rsid w:val="00D47124"/>
    <w:rsid w:val="00DD2FEB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DA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471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B3014CBA3F4FD3AD3C141F771B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2317A-714E-4506-B881-A222702FD10E}"/>
      </w:docPartPr>
      <w:docPartBody>
        <w:p w:rsidR="00000000" w:rsidRDefault="005E3675">
          <w:pPr>
            <w:pStyle w:val="52B3014CBA3F4FD3AD3C141F771B502D"/>
          </w:pPr>
          <w:r w:rsidRPr="00605A5B">
            <w:t>Contact</w:t>
          </w:r>
        </w:p>
      </w:docPartBody>
    </w:docPart>
    <w:docPart>
      <w:docPartPr>
        <w:name w:val="671AD5C68B054116AAC2F0AEC4FD3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5D87-62CA-4850-923E-B7E3F55AD82B}"/>
      </w:docPartPr>
      <w:docPartBody>
        <w:p w:rsidR="00000000" w:rsidRDefault="005E3675">
          <w:pPr>
            <w:pStyle w:val="671AD5C68B054116AAC2F0AEC4FD3413"/>
          </w:pPr>
          <w:r w:rsidRPr="00605A5B">
            <w:t>Objective</w:t>
          </w:r>
        </w:p>
      </w:docPartBody>
    </w:docPart>
    <w:docPart>
      <w:docPartPr>
        <w:name w:val="C292F8FE4AE54D869BA5D6282B01D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A4B0-D3AD-4F09-B582-E153211A5DA9}"/>
      </w:docPartPr>
      <w:docPartBody>
        <w:p w:rsidR="00000000" w:rsidRDefault="005E3675">
          <w:pPr>
            <w:pStyle w:val="C292F8FE4AE54D869BA5D6282B01DD51"/>
          </w:pPr>
          <w:r>
            <w:t>Education</w:t>
          </w:r>
        </w:p>
      </w:docPartBody>
    </w:docPart>
    <w:docPart>
      <w:docPartPr>
        <w:name w:val="8EF145FA2C7042889B9F19C3027D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2A7CB-39CB-48B0-86D1-AF1B3100E132}"/>
      </w:docPartPr>
      <w:docPartBody>
        <w:p w:rsidR="00000000" w:rsidRDefault="005E3675">
          <w:pPr>
            <w:pStyle w:val="8EF145FA2C7042889B9F19C3027D98E7"/>
          </w:pPr>
          <w:r>
            <w:t>Experience</w:t>
          </w:r>
        </w:p>
      </w:docPartBody>
    </w:docPart>
    <w:docPart>
      <w:docPartPr>
        <w:name w:val="3897073FA4464D06BCE2776218E6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2109-1A02-4823-A108-B4896C499FAD}"/>
      </w:docPartPr>
      <w:docPartBody>
        <w:p w:rsidR="00000000" w:rsidRDefault="005E3675">
          <w:pPr>
            <w:pStyle w:val="3897073FA4464D06BCE2776218E6466B"/>
          </w:pPr>
          <w:r w:rsidRPr="000E1D44">
            <w:t>Key Skills</w:t>
          </w:r>
        </w:p>
      </w:docPartBody>
    </w:docPart>
    <w:docPart>
      <w:docPartPr>
        <w:name w:val="90408535A5814059B355EA38E809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DF822-0BCB-4DC9-AD81-49D74AF8D729}"/>
      </w:docPartPr>
      <w:docPartBody>
        <w:p w:rsidR="00000000" w:rsidRDefault="005E3675">
          <w:pPr>
            <w:pStyle w:val="90408535A5814059B355EA38E809E17B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0ED701095247218B78C60D23F238BD">
    <w:name w:val="F30ED701095247218B78C60D23F238BD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1C1795DB2B04407884E8289E5043E5E1">
    <w:name w:val="1C1795DB2B04407884E8289E5043E5E1"/>
  </w:style>
  <w:style w:type="paragraph" w:customStyle="1" w:styleId="9099980574964C5B88B3BCAA58107B95">
    <w:name w:val="9099980574964C5B88B3BCAA58107B95"/>
  </w:style>
  <w:style w:type="paragraph" w:customStyle="1" w:styleId="52B3014CBA3F4FD3AD3C141F771B502D">
    <w:name w:val="52B3014CBA3F4FD3AD3C141F771B502D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CCC359A1C0C74BBDA1462C5644E536E8">
    <w:name w:val="CCC359A1C0C74BBDA1462C5644E536E8"/>
  </w:style>
  <w:style w:type="paragraph" w:customStyle="1" w:styleId="84E8171F08FF439288DB6D7FD616F270">
    <w:name w:val="84E8171F08FF439288DB6D7FD616F270"/>
  </w:style>
  <w:style w:type="paragraph" w:customStyle="1" w:styleId="3638480FA7254A7F816A3C05846ABD22">
    <w:name w:val="3638480FA7254A7F816A3C05846ABD22"/>
  </w:style>
  <w:style w:type="paragraph" w:customStyle="1" w:styleId="671AD5C68B054116AAC2F0AEC4FD3413">
    <w:name w:val="671AD5C68B054116AAC2F0AEC4FD3413"/>
  </w:style>
  <w:style w:type="paragraph" w:customStyle="1" w:styleId="A2FDB3D5B7634A02AE892D5381627A10">
    <w:name w:val="A2FDB3D5B7634A02AE892D5381627A10"/>
  </w:style>
  <w:style w:type="paragraph" w:customStyle="1" w:styleId="C292F8FE4AE54D869BA5D6282B01DD51">
    <w:name w:val="C292F8FE4AE54D869BA5D6282B01DD51"/>
  </w:style>
  <w:style w:type="paragraph" w:customStyle="1" w:styleId="E3428ED13E7445B09C8DA82713B4C544">
    <w:name w:val="E3428ED13E7445B09C8DA82713B4C544"/>
  </w:style>
  <w:style w:type="paragraph" w:customStyle="1" w:styleId="8EF145FA2C7042889B9F19C3027D98E7">
    <w:name w:val="8EF145FA2C7042889B9F19C3027D98E7"/>
  </w:style>
  <w:style w:type="paragraph" w:customStyle="1" w:styleId="CA1A59AED4DB4A3EA5D70925AF6FAEBB">
    <w:name w:val="CA1A59AED4DB4A3EA5D70925AF6FAEBB"/>
  </w:style>
  <w:style w:type="paragraph" w:customStyle="1" w:styleId="ACCF24B3E8D54153B54ABB1C4B63F704">
    <w:name w:val="ACCF24B3E8D54153B54ABB1C4B63F704"/>
  </w:style>
  <w:style w:type="paragraph" w:customStyle="1" w:styleId="E5BE2388F3494C1EB50D56AC7C9A50C3">
    <w:name w:val="E5BE2388F3494C1EB50D56AC7C9A50C3"/>
  </w:style>
  <w:style w:type="paragraph" w:customStyle="1" w:styleId="E1B0840C41FE47A8B55DAE46283E89FC">
    <w:name w:val="E1B0840C41FE47A8B55DAE46283E89FC"/>
  </w:style>
  <w:style w:type="paragraph" w:customStyle="1" w:styleId="D352743A8EC643BC989AB63EB8998187">
    <w:name w:val="D352743A8EC643BC989AB63EB8998187"/>
  </w:style>
  <w:style w:type="paragraph" w:customStyle="1" w:styleId="E78ABA4E798E4F8197D0F5E0F8CC4BE2">
    <w:name w:val="E78ABA4E798E4F8197D0F5E0F8CC4BE2"/>
  </w:style>
  <w:style w:type="paragraph" w:customStyle="1" w:styleId="26A6B9BCE23E43CD8EEAE655C71C332E">
    <w:name w:val="26A6B9BCE23E43CD8EEAE655C71C332E"/>
  </w:style>
  <w:style w:type="paragraph" w:customStyle="1" w:styleId="40360E938BEB4B3FB4E44D18FC9742A4">
    <w:name w:val="40360E938BEB4B3FB4E44D18FC9742A4"/>
  </w:style>
  <w:style w:type="paragraph" w:customStyle="1" w:styleId="9A195E99CF164BD09293883A949026B6">
    <w:name w:val="9A195E99CF164BD09293883A949026B6"/>
  </w:style>
  <w:style w:type="paragraph" w:customStyle="1" w:styleId="1552F2EA5C374598A2DF30A809EFDC4B">
    <w:name w:val="1552F2EA5C374598A2DF30A809EFDC4B"/>
  </w:style>
  <w:style w:type="paragraph" w:customStyle="1" w:styleId="B81149D6B8AA49E48E6E340DF28CCDDF">
    <w:name w:val="B81149D6B8AA49E48E6E340DF28CCDDF"/>
  </w:style>
  <w:style w:type="paragraph" w:customStyle="1" w:styleId="2273492D291A42EDA68EA677E7DE5C4B">
    <w:name w:val="2273492D291A42EDA68EA677E7DE5C4B"/>
  </w:style>
  <w:style w:type="paragraph" w:customStyle="1" w:styleId="0266A2FBC5AC4899A7142C8D7CBEB40E">
    <w:name w:val="0266A2FBC5AC4899A7142C8D7CBEB40E"/>
  </w:style>
  <w:style w:type="paragraph" w:customStyle="1" w:styleId="3897073FA4464D06BCE2776218E6466B">
    <w:name w:val="3897073FA4464D06BCE2776218E6466B"/>
  </w:style>
  <w:style w:type="paragraph" w:customStyle="1" w:styleId="C5CDB5629D8F4D018CCC7666AAE2F38A">
    <w:name w:val="C5CDB5629D8F4D018CCC7666AAE2F38A"/>
  </w:style>
  <w:style w:type="paragraph" w:customStyle="1" w:styleId="CE2B750202F24BCBADB0E1EB23BB23F3">
    <w:name w:val="CE2B750202F24BCBADB0E1EB23BB23F3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1505583AB10D4311A66B363F62B849F3">
    <w:name w:val="1505583AB10D4311A66B363F62B849F3"/>
  </w:style>
  <w:style w:type="paragraph" w:customStyle="1" w:styleId="90408535A5814059B355EA38E809E17B">
    <w:name w:val="90408535A5814059B355EA38E809E17B"/>
  </w:style>
  <w:style w:type="paragraph" w:customStyle="1" w:styleId="19FFAE9D5A374FEDAD77F402FC925FFE">
    <w:name w:val="19FFAE9D5A374FEDAD77F402FC925FFE"/>
  </w:style>
  <w:style w:type="paragraph" w:customStyle="1" w:styleId="079E117EBA11486DA0C034FB2982054A">
    <w:name w:val="079E117EBA11486DA0C034FB2982054A"/>
  </w:style>
  <w:style w:type="paragraph" w:customStyle="1" w:styleId="8C059360871E4510AAD9EC5AAD828262">
    <w:name w:val="8C059360871E4510AAD9EC5AAD828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2019-09-23T06:48:00Z</dcterms:created>
  <dcterms:modified xsi:type="dcterms:W3CDTF">2019-09-23T07:05:00Z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