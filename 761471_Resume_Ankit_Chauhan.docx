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D27BDC" w:rsidP="00913946">
            <w:pPr>
              <w:pStyle w:val="Title"/>
            </w:pPr>
            <w:r>
              <w:t>ankit</w:t>
            </w:r>
            <w:r w:rsidR="00692703" w:rsidRPr="00CF1A49">
              <w:t xml:space="preserve"> </w:t>
            </w:r>
            <w:r w:rsidRPr="002F03BF">
              <w:rPr>
                <w:color w:val="404040" w:themeColor="text1" w:themeTint="BF"/>
              </w:rPr>
              <w:t>chauhan</w:t>
            </w:r>
          </w:p>
          <w:p w:rsidR="00D27BDC" w:rsidRDefault="00D27BDC" w:rsidP="00D27BDC">
            <w:pPr>
              <w:pStyle w:val="ContactInfo"/>
              <w:contextualSpacing w:val="0"/>
            </w:pPr>
            <w:r>
              <w:t>Pune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5C9C31D01574D74987343E7AC03BF9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+91 80853 83228</w:t>
            </w:r>
          </w:p>
          <w:p w:rsidR="00692703" w:rsidRPr="00CF1A49" w:rsidRDefault="00D27BDC" w:rsidP="00D27BDC">
            <w:pPr>
              <w:pStyle w:val="ContactInfo"/>
              <w:contextualSpacing w:val="0"/>
            </w:pPr>
            <w:r>
              <w:t>ankit.chauhan2@cognizant.com</w:t>
            </w:r>
          </w:p>
        </w:tc>
      </w:tr>
      <w:tr w:rsidR="009571D8" w:rsidRPr="00D27BDC" w:rsidTr="00692703">
        <w:tc>
          <w:tcPr>
            <w:tcW w:w="9360" w:type="dxa"/>
            <w:tcMar>
              <w:top w:w="432" w:type="dxa"/>
            </w:tcMar>
          </w:tcPr>
          <w:p w:rsidR="001755A8" w:rsidRPr="00D27BDC" w:rsidRDefault="00D27BDC" w:rsidP="004218AB">
            <w:pPr>
              <w:contextualSpacing w:val="0"/>
              <w:jc w:val="center"/>
              <w:rPr>
                <w:sz w:val="24"/>
              </w:rPr>
            </w:pPr>
            <w:r w:rsidRPr="00D27BDC">
              <w:rPr>
                <w:sz w:val="24"/>
              </w:rPr>
              <w:t>To use my learn</w:t>
            </w:r>
            <w:r w:rsidR="004218AB">
              <w:rPr>
                <w:sz w:val="24"/>
              </w:rPr>
              <w:t>ability</w:t>
            </w:r>
            <w:r w:rsidRPr="00D27BDC">
              <w:rPr>
                <w:sz w:val="24"/>
              </w:rPr>
              <w:t>, team work and management skills to be an asset to your project while learning and growing in the process</w:t>
            </w:r>
            <w:r w:rsidRPr="00D27BDC">
              <w:rPr>
                <w:rFonts w:ascii="Times New Roman" w:eastAsia="Times New Roman" w:hAnsi="Times New Roman" w:cs="Times New Roman"/>
                <w:color w:val="auto"/>
                <w:sz w:val="24"/>
                <w:lang w:eastAsia="en-IN"/>
              </w:rPr>
              <w:t>.</w:t>
            </w:r>
          </w:p>
        </w:tc>
      </w:tr>
    </w:tbl>
    <w:p w:rsidR="004E01EB" w:rsidRPr="00CF1A49" w:rsidRDefault="00116B2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413EBC4727349A685E8A7B942AE0D4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360B8B">
        <w:trPr>
          <w:trHeight w:val="1372"/>
        </w:trPr>
        <w:tc>
          <w:tcPr>
            <w:tcW w:w="9355" w:type="dxa"/>
          </w:tcPr>
          <w:p w:rsidR="001D0BF1" w:rsidRPr="00CF1A49" w:rsidRDefault="00D27BDC" w:rsidP="001D0BF1">
            <w:pPr>
              <w:pStyle w:val="Heading3"/>
              <w:contextualSpacing w:val="0"/>
              <w:outlineLvl w:val="2"/>
            </w:pPr>
            <w:r>
              <w:t>5</w:t>
            </w:r>
            <w:r w:rsidRPr="00D27BDC">
              <w:rPr>
                <w:vertAlign w:val="superscript"/>
              </w:rPr>
              <w:t>th</w:t>
            </w:r>
            <w:r>
              <w:t xml:space="preserve"> Jan 2019</w:t>
            </w:r>
            <w:r w:rsidR="001D0BF1" w:rsidRPr="00CF1A49">
              <w:t xml:space="preserve"> – </w:t>
            </w:r>
            <w:r>
              <w:t>30</w:t>
            </w:r>
            <w:r w:rsidRPr="00D27BDC">
              <w:rPr>
                <w:vertAlign w:val="superscript"/>
              </w:rPr>
              <w:t>th</w:t>
            </w:r>
            <w:r>
              <w:t xml:space="preserve"> March 2019</w:t>
            </w:r>
          </w:p>
          <w:p w:rsidR="001D0BF1" w:rsidRPr="00CF1A49" w:rsidRDefault="00D27BDC" w:rsidP="001D0BF1">
            <w:pPr>
              <w:pStyle w:val="Heading2"/>
              <w:contextualSpacing w:val="0"/>
              <w:outlineLvl w:val="1"/>
            </w:pPr>
            <w:r>
              <w:t>ELT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Cognizant</w:t>
            </w:r>
          </w:p>
          <w:p w:rsidR="00D27BDC" w:rsidRDefault="00D27BDC" w:rsidP="00D27BDC">
            <w:pPr>
              <w:rPr>
                <w:sz w:val="24"/>
              </w:rPr>
            </w:pPr>
            <w:r w:rsidRPr="00D27BDC">
              <w:rPr>
                <w:sz w:val="24"/>
              </w:rPr>
              <w:t>Underwent training on Java, Servlets, JSP, HTML, CSS, ORACLE and ANSI SQL</w:t>
            </w:r>
          </w:p>
          <w:p w:rsidR="00360B8B" w:rsidRDefault="00360B8B" w:rsidP="00360B8B">
            <w:pPr>
              <w:rPr>
                <w:sz w:val="24"/>
              </w:rPr>
            </w:pPr>
            <w:r>
              <w:rPr>
                <w:sz w:val="24"/>
              </w:rPr>
              <w:t>Built a car servicing web application using the above mentioned technologies.</w:t>
            </w:r>
          </w:p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D27BDC">
        <w:trPr>
          <w:trHeight w:val="445"/>
        </w:trPr>
        <w:tc>
          <w:tcPr>
            <w:tcW w:w="9355" w:type="dxa"/>
            <w:tcMar>
              <w:top w:w="216" w:type="dxa"/>
            </w:tcMar>
          </w:tcPr>
          <w:p w:rsidR="00F61DF9" w:rsidRPr="00CF1A49" w:rsidRDefault="00D27BDC" w:rsidP="00F61DF9">
            <w:pPr>
              <w:pStyle w:val="Heading3"/>
              <w:contextualSpacing w:val="0"/>
              <w:outlineLvl w:val="2"/>
            </w:pPr>
            <w:r>
              <w:t>14</w:t>
            </w:r>
            <w:r w:rsidRPr="00D27BDC">
              <w:rPr>
                <w:vertAlign w:val="superscript"/>
              </w:rPr>
              <w:t>th</w:t>
            </w:r>
            <w:r>
              <w:t xml:space="preserve"> jun 2019</w:t>
            </w:r>
            <w:r w:rsidR="00F61DF9" w:rsidRPr="00CF1A49">
              <w:t xml:space="preserve"> – </w:t>
            </w:r>
            <w:r>
              <w:t>current</w:t>
            </w:r>
          </w:p>
          <w:p w:rsidR="00F61DF9" w:rsidRPr="00CF1A49" w:rsidRDefault="00D27BDC" w:rsidP="00F61DF9">
            <w:pPr>
              <w:pStyle w:val="Heading2"/>
              <w:contextualSpacing w:val="0"/>
              <w:outlineLvl w:val="1"/>
            </w:pPr>
            <w:r>
              <w:t>programmer analyst trainee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cognizant</w:t>
            </w:r>
          </w:p>
          <w:p w:rsidR="00D27BDC" w:rsidRPr="00D27BDC" w:rsidRDefault="00D27BDC" w:rsidP="00D27BDC">
            <w:pPr>
              <w:rPr>
                <w:sz w:val="24"/>
              </w:rPr>
            </w:pPr>
            <w:r w:rsidRPr="00D27BDC">
              <w:rPr>
                <w:sz w:val="24"/>
              </w:rPr>
              <w:t>Underwent training on Java, Spring, JDBC, Junit, Agile, Maven, GIT</w:t>
            </w:r>
            <w:r w:rsidR="00360B8B">
              <w:rPr>
                <w:sz w:val="24"/>
              </w:rPr>
              <w:t>.</w:t>
            </w:r>
          </w:p>
          <w:p w:rsidR="00D27BDC" w:rsidRDefault="00D27BDC" w:rsidP="00D27BDC">
            <w:pPr>
              <w:pStyle w:val="TextRight"/>
              <w:rPr>
                <w:sz w:val="21"/>
              </w:rPr>
            </w:pPr>
            <w:r w:rsidRPr="00D27BDC">
              <w:t xml:space="preserve"> </w:t>
            </w:r>
          </w:p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3833E653E90B42049ED9B8A0F6BFF3D4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D27BDC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2019</w:t>
            </w:r>
          </w:p>
          <w:p w:rsidR="001D0BF1" w:rsidRPr="00CF1A49" w:rsidRDefault="00D27BDC" w:rsidP="001D0BF1">
            <w:pPr>
              <w:pStyle w:val="Heading2"/>
              <w:contextualSpacing w:val="0"/>
              <w:outlineLvl w:val="1"/>
            </w:pPr>
            <w:r>
              <w:t>Bachelor of engineering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lnct bhopal</w:t>
            </w:r>
          </w:p>
          <w:p w:rsidR="007538DC" w:rsidRPr="00CF1A49" w:rsidRDefault="00D27BDC" w:rsidP="00D27BDC">
            <w:pPr>
              <w:contextualSpacing w:val="0"/>
            </w:pPr>
            <w:r>
              <w:t>8.18 CGPA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A9C2B57288614A5DBD7E0D10A8D6BA16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  <w:bookmarkEnd w:id="0" w:displacedByCustomXml="next"/>
      </w:sdtContent>
    </w:sdt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D27BDC" w:rsidRPr="006E1507" w:rsidTr="00D27BDC">
        <w:tc>
          <w:tcPr>
            <w:tcW w:w="4680" w:type="dxa"/>
          </w:tcPr>
          <w:p w:rsidR="002A55D2" w:rsidRPr="002A55D2" w:rsidRDefault="002A55D2" w:rsidP="002A55D2">
            <w:pPr>
              <w:pStyle w:val="ListBullet"/>
              <w:contextualSpacing w:val="0"/>
              <w:rPr>
                <w:sz w:val="24"/>
              </w:rPr>
            </w:pPr>
            <w:r>
              <w:rPr>
                <w:sz w:val="24"/>
              </w:rPr>
              <w:t>Java, Python, Spring,</w:t>
            </w:r>
            <w:r w:rsidRPr="00D27BDC">
              <w:rPr>
                <w:sz w:val="24"/>
              </w:rPr>
              <w:t xml:space="preserve"> Servlet, JSP</w:t>
            </w:r>
          </w:p>
          <w:p w:rsidR="00D27BDC" w:rsidRPr="00D27BDC" w:rsidRDefault="00D27BDC" w:rsidP="006E1507">
            <w:pPr>
              <w:pStyle w:val="ListBullet"/>
              <w:contextualSpacing w:val="0"/>
              <w:rPr>
                <w:sz w:val="24"/>
              </w:rPr>
            </w:pPr>
            <w:r w:rsidRPr="00D27BDC">
              <w:rPr>
                <w:sz w:val="24"/>
              </w:rPr>
              <w:t>HTML, CSS</w:t>
            </w:r>
          </w:p>
          <w:p w:rsidR="00D27BDC" w:rsidRPr="00D27BDC" w:rsidRDefault="00D27BDC" w:rsidP="00D27BDC">
            <w:pPr>
              <w:pStyle w:val="ListBullet"/>
              <w:contextualSpacing w:val="0"/>
              <w:rPr>
                <w:sz w:val="24"/>
              </w:rPr>
            </w:pPr>
            <w:r w:rsidRPr="00D27BDC">
              <w:rPr>
                <w:sz w:val="24"/>
              </w:rPr>
              <w:t>Oracle and MySQL</w:t>
            </w:r>
          </w:p>
          <w:p w:rsidR="00CD5A56" w:rsidRDefault="00D27BDC" w:rsidP="00D27BDC">
            <w:pPr>
              <w:pStyle w:val="ListBullet"/>
              <w:contextualSpacing w:val="0"/>
              <w:rPr>
                <w:sz w:val="24"/>
              </w:rPr>
            </w:pPr>
            <w:r w:rsidRPr="00D27BDC">
              <w:rPr>
                <w:sz w:val="24"/>
              </w:rPr>
              <w:t xml:space="preserve">Agile </w:t>
            </w:r>
          </w:p>
          <w:p w:rsidR="00CD5A56" w:rsidRPr="002A55D2" w:rsidRDefault="00D27BDC" w:rsidP="002A55D2">
            <w:pPr>
              <w:pStyle w:val="ListBullet"/>
              <w:contextualSpacing w:val="0"/>
              <w:rPr>
                <w:sz w:val="24"/>
              </w:rPr>
            </w:pPr>
            <w:r w:rsidRPr="00D27BDC">
              <w:rPr>
                <w:sz w:val="24"/>
              </w:rPr>
              <w:t>Junit</w:t>
            </w:r>
          </w:p>
          <w:p w:rsidR="00360B8B" w:rsidRPr="006E1507" w:rsidRDefault="00D27BDC" w:rsidP="00360B8B">
            <w:pPr>
              <w:pStyle w:val="ListBullet"/>
              <w:contextualSpacing w:val="0"/>
            </w:pPr>
            <w:r w:rsidRPr="00D27BDC">
              <w:rPr>
                <w:sz w:val="24"/>
              </w:rPr>
              <w:t>GIT</w:t>
            </w:r>
          </w:p>
        </w:tc>
      </w:tr>
    </w:tbl>
    <w:p w:rsidR="00360B8B" w:rsidRPr="00CF1A49" w:rsidRDefault="00360B8B" w:rsidP="00360B8B">
      <w:pPr>
        <w:pStyle w:val="Heading1"/>
      </w:pPr>
      <w:r>
        <w:t>Hobbies</w:t>
      </w:r>
    </w:p>
    <w:p w:rsidR="00360B8B" w:rsidRPr="00D27BDC" w:rsidRDefault="00360B8B" w:rsidP="00360B8B">
      <w:pPr>
        <w:rPr>
          <w:sz w:val="24"/>
        </w:rPr>
      </w:pPr>
      <w:r w:rsidRPr="00D27BDC">
        <w:rPr>
          <w:sz w:val="24"/>
        </w:rPr>
        <w:t>Book Reading, Trave</w:t>
      </w:r>
      <w:r w:rsidR="00C4548F">
        <w:rPr>
          <w:sz w:val="24"/>
        </w:rPr>
        <w:t>lling, Stock Market Trading</w:t>
      </w:r>
    </w:p>
    <w:p w:rsidR="00B51D1B" w:rsidRPr="00D27BDC" w:rsidRDefault="00B51D1B" w:rsidP="00360B8B">
      <w:pPr>
        <w:pStyle w:val="Heading1"/>
        <w:rPr>
          <w:sz w:val="24"/>
        </w:rPr>
      </w:pPr>
    </w:p>
    <w:sectPr w:rsidR="00B51D1B" w:rsidRPr="00D27BDC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B23" w:rsidRDefault="00116B23" w:rsidP="0068194B">
      <w:r>
        <w:separator/>
      </w:r>
    </w:p>
    <w:p w:rsidR="00116B23" w:rsidRDefault="00116B23"/>
    <w:p w:rsidR="00116B23" w:rsidRDefault="00116B23"/>
  </w:endnote>
  <w:endnote w:type="continuationSeparator" w:id="0">
    <w:p w:rsidR="00116B23" w:rsidRDefault="00116B23" w:rsidP="0068194B">
      <w:r>
        <w:continuationSeparator/>
      </w:r>
    </w:p>
    <w:p w:rsidR="00116B23" w:rsidRDefault="00116B23"/>
    <w:p w:rsidR="00116B23" w:rsidRDefault="00116B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5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B23" w:rsidRDefault="00116B23" w:rsidP="0068194B">
      <w:r>
        <w:separator/>
      </w:r>
    </w:p>
    <w:p w:rsidR="00116B23" w:rsidRDefault="00116B23"/>
    <w:p w:rsidR="00116B23" w:rsidRDefault="00116B23"/>
  </w:footnote>
  <w:footnote w:type="continuationSeparator" w:id="0">
    <w:p w:rsidR="00116B23" w:rsidRDefault="00116B23" w:rsidP="0068194B">
      <w:r>
        <w:continuationSeparator/>
      </w:r>
    </w:p>
    <w:p w:rsidR="00116B23" w:rsidRDefault="00116B23"/>
    <w:p w:rsidR="00116B23" w:rsidRDefault="00116B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33B4F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D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16B23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765"/>
    <w:rsid w:val="00294998"/>
    <w:rsid w:val="00297F18"/>
    <w:rsid w:val="002A1945"/>
    <w:rsid w:val="002A55D2"/>
    <w:rsid w:val="002B2958"/>
    <w:rsid w:val="002B3FC8"/>
    <w:rsid w:val="002D23C5"/>
    <w:rsid w:val="002D6137"/>
    <w:rsid w:val="002E7E61"/>
    <w:rsid w:val="002F03BF"/>
    <w:rsid w:val="002F05E5"/>
    <w:rsid w:val="002F254D"/>
    <w:rsid w:val="002F30E4"/>
    <w:rsid w:val="00307140"/>
    <w:rsid w:val="00316DFF"/>
    <w:rsid w:val="00325B57"/>
    <w:rsid w:val="00336056"/>
    <w:rsid w:val="003544E1"/>
    <w:rsid w:val="00360B8B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18AB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50B2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86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548F"/>
    <w:rsid w:val="00C47FA6"/>
    <w:rsid w:val="00C57FC6"/>
    <w:rsid w:val="00C66A7D"/>
    <w:rsid w:val="00C779DA"/>
    <w:rsid w:val="00C814F7"/>
    <w:rsid w:val="00CA4B4D"/>
    <w:rsid w:val="00CB35C3"/>
    <w:rsid w:val="00CD323D"/>
    <w:rsid w:val="00CD5A56"/>
    <w:rsid w:val="00CE4030"/>
    <w:rsid w:val="00CE64B3"/>
    <w:rsid w:val="00CF1A49"/>
    <w:rsid w:val="00D0630C"/>
    <w:rsid w:val="00D243A9"/>
    <w:rsid w:val="00D27BDC"/>
    <w:rsid w:val="00D305E5"/>
    <w:rsid w:val="00D37CD3"/>
    <w:rsid w:val="00D66A52"/>
    <w:rsid w:val="00D66EFA"/>
    <w:rsid w:val="00D72A2D"/>
    <w:rsid w:val="00D9521A"/>
    <w:rsid w:val="00DA3914"/>
    <w:rsid w:val="00DA49EB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3AE1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D8217"/>
  <w15:chartTrackingRefBased/>
  <w15:docId w15:val="{1123FA87-7A88-4BB9-AE3D-291DDD77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TextRight">
    <w:name w:val="TextRight"/>
    <w:basedOn w:val="Normal"/>
    <w:next w:val="Normal"/>
    <w:uiPriority w:val="5"/>
    <w:qFormat/>
    <w:rsid w:val="00D27BDC"/>
    <w:pPr>
      <w:spacing w:line="288" w:lineRule="auto"/>
    </w:pPr>
    <w:rPr>
      <w:rFonts w:cs="Times New Roman (Body CS)"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61376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9C31D01574D74987343E7AC03B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105D1-0F67-43E4-B53A-07F3341AD11A}"/>
      </w:docPartPr>
      <w:docPartBody>
        <w:p w:rsidR="000279EE" w:rsidRDefault="005B4230">
          <w:pPr>
            <w:pStyle w:val="85C9C31D01574D74987343E7AC03BF98"/>
          </w:pPr>
          <w:r w:rsidRPr="00CF1A49">
            <w:t>·</w:t>
          </w:r>
        </w:p>
      </w:docPartBody>
    </w:docPart>
    <w:docPart>
      <w:docPartPr>
        <w:name w:val="E413EBC4727349A685E8A7B942AE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DD249-3AE6-45BD-8B4D-12A30B3C693F}"/>
      </w:docPartPr>
      <w:docPartBody>
        <w:p w:rsidR="000279EE" w:rsidRDefault="005B4230">
          <w:pPr>
            <w:pStyle w:val="E413EBC4727349A685E8A7B942AE0D4E"/>
          </w:pPr>
          <w:r w:rsidRPr="00CF1A49">
            <w:t>Experience</w:t>
          </w:r>
        </w:p>
      </w:docPartBody>
    </w:docPart>
    <w:docPart>
      <w:docPartPr>
        <w:name w:val="3833E653E90B42049ED9B8A0F6BFF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E4A29-F75C-4DA1-8C85-99A4FA2FA6C4}"/>
      </w:docPartPr>
      <w:docPartBody>
        <w:p w:rsidR="000279EE" w:rsidRDefault="005B4230">
          <w:pPr>
            <w:pStyle w:val="3833E653E90B42049ED9B8A0F6BFF3D4"/>
          </w:pPr>
          <w:r w:rsidRPr="00CF1A49">
            <w:t>Education</w:t>
          </w:r>
        </w:p>
      </w:docPartBody>
    </w:docPart>
    <w:docPart>
      <w:docPartPr>
        <w:name w:val="A9C2B57288614A5DBD7E0D10A8D6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7DE9D-3975-4B4C-B130-8B61A606D37C}"/>
      </w:docPartPr>
      <w:docPartBody>
        <w:p w:rsidR="000279EE" w:rsidRDefault="005B4230">
          <w:pPr>
            <w:pStyle w:val="A9C2B57288614A5DBD7E0D10A8D6BA1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30"/>
    <w:rsid w:val="000279EE"/>
    <w:rsid w:val="000B3AF7"/>
    <w:rsid w:val="00471752"/>
    <w:rsid w:val="005B4230"/>
    <w:rsid w:val="006C44CB"/>
    <w:rsid w:val="0097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F9C1269E04E47A021A069D4F84838">
    <w:name w:val="6E7F9C1269E04E47A021A069D4F8483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92DE1DC23614D10A35CAC3883D3871D">
    <w:name w:val="A92DE1DC23614D10A35CAC3883D3871D"/>
  </w:style>
  <w:style w:type="paragraph" w:customStyle="1" w:styleId="CA9EFB1A00784D86B2690F3D92C2E34F">
    <w:name w:val="CA9EFB1A00784D86B2690F3D92C2E34F"/>
  </w:style>
  <w:style w:type="paragraph" w:customStyle="1" w:styleId="85C9C31D01574D74987343E7AC03BF98">
    <w:name w:val="85C9C31D01574D74987343E7AC03BF98"/>
  </w:style>
  <w:style w:type="paragraph" w:customStyle="1" w:styleId="6B711C5E53894A7087FC618B69A12397">
    <w:name w:val="6B711C5E53894A7087FC618B69A12397"/>
  </w:style>
  <w:style w:type="paragraph" w:customStyle="1" w:styleId="4CE03D2C4FD84924BF4437FFBD8C71A9">
    <w:name w:val="4CE03D2C4FD84924BF4437FFBD8C71A9"/>
  </w:style>
  <w:style w:type="paragraph" w:customStyle="1" w:styleId="D8A6DA1605454F1AA9384058437382FE">
    <w:name w:val="D8A6DA1605454F1AA9384058437382FE"/>
  </w:style>
  <w:style w:type="paragraph" w:customStyle="1" w:styleId="33E48853A7C84CECA5C13ED528333E69">
    <w:name w:val="33E48853A7C84CECA5C13ED528333E69"/>
  </w:style>
  <w:style w:type="paragraph" w:customStyle="1" w:styleId="38E3137DEDE34E528559E245BC8C0136">
    <w:name w:val="38E3137DEDE34E528559E245BC8C0136"/>
  </w:style>
  <w:style w:type="paragraph" w:customStyle="1" w:styleId="7847813CE3124C5C8E0339944372A090">
    <w:name w:val="7847813CE3124C5C8E0339944372A090"/>
  </w:style>
  <w:style w:type="paragraph" w:customStyle="1" w:styleId="2C20EC0382CB44F3A3B298EEF39551D8">
    <w:name w:val="2C20EC0382CB44F3A3B298EEF39551D8"/>
  </w:style>
  <w:style w:type="paragraph" w:customStyle="1" w:styleId="E413EBC4727349A685E8A7B942AE0D4E">
    <w:name w:val="E413EBC4727349A685E8A7B942AE0D4E"/>
  </w:style>
  <w:style w:type="paragraph" w:customStyle="1" w:styleId="75E04DD1D5204BDC8CDBF6478CD574D2">
    <w:name w:val="75E04DD1D5204BDC8CDBF6478CD574D2"/>
  </w:style>
  <w:style w:type="paragraph" w:customStyle="1" w:styleId="44D4D4B9DCB1408CA332C199C5691497">
    <w:name w:val="44D4D4B9DCB1408CA332C199C5691497"/>
  </w:style>
  <w:style w:type="paragraph" w:customStyle="1" w:styleId="41BDAB2AA39745DC8668A8D6B3B94439">
    <w:name w:val="41BDAB2AA39745DC8668A8D6B3B9443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24666D6C8E246C7B704D82C1F28DDD2">
    <w:name w:val="024666D6C8E246C7B704D82C1F28DDD2"/>
  </w:style>
  <w:style w:type="paragraph" w:customStyle="1" w:styleId="9AC5C8ED48ED43B68780E717C49A45A7">
    <w:name w:val="9AC5C8ED48ED43B68780E717C49A45A7"/>
  </w:style>
  <w:style w:type="paragraph" w:customStyle="1" w:styleId="1363496BA93B4AC3B431F227BBDD2663">
    <w:name w:val="1363496BA93B4AC3B431F227BBDD2663"/>
  </w:style>
  <w:style w:type="paragraph" w:customStyle="1" w:styleId="B05E34DE07CD45A48CFE55DEEAC3025C">
    <w:name w:val="B05E34DE07CD45A48CFE55DEEAC3025C"/>
  </w:style>
  <w:style w:type="paragraph" w:customStyle="1" w:styleId="5443E67087644942BAA96D78BF758941">
    <w:name w:val="5443E67087644942BAA96D78BF758941"/>
  </w:style>
  <w:style w:type="paragraph" w:customStyle="1" w:styleId="5CCBC16072D3456F90B096E0812BC5D9">
    <w:name w:val="5CCBC16072D3456F90B096E0812BC5D9"/>
  </w:style>
  <w:style w:type="paragraph" w:customStyle="1" w:styleId="261DA39A4C8042A2A26ED053689A9ACF">
    <w:name w:val="261DA39A4C8042A2A26ED053689A9ACF"/>
  </w:style>
  <w:style w:type="paragraph" w:customStyle="1" w:styleId="3833E653E90B42049ED9B8A0F6BFF3D4">
    <w:name w:val="3833E653E90B42049ED9B8A0F6BFF3D4"/>
  </w:style>
  <w:style w:type="paragraph" w:customStyle="1" w:styleId="BEDF75DA367D44A08E1FC00445C7FB62">
    <w:name w:val="BEDF75DA367D44A08E1FC00445C7FB62"/>
  </w:style>
  <w:style w:type="paragraph" w:customStyle="1" w:styleId="70A88C4EC3F14E0F9E3515870DB6615D">
    <w:name w:val="70A88C4EC3F14E0F9E3515870DB6615D"/>
  </w:style>
  <w:style w:type="paragraph" w:customStyle="1" w:styleId="02EB64E0AA5D4477B37B9917ED284033">
    <w:name w:val="02EB64E0AA5D4477B37B9917ED284033"/>
  </w:style>
  <w:style w:type="paragraph" w:customStyle="1" w:styleId="87108955F9E74BEFA8FD6B2DD8E0A979">
    <w:name w:val="87108955F9E74BEFA8FD6B2DD8E0A979"/>
  </w:style>
  <w:style w:type="paragraph" w:customStyle="1" w:styleId="7D1E93D34725458A9B6DD431E1CDD1EB">
    <w:name w:val="7D1E93D34725458A9B6DD431E1CDD1EB"/>
  </w:style>
  <w:style w:type="paragraph" w:customStyle="1" w:styleId="1114E2FF03554F5D9A339BB3742F714E">
    <w:name w:val="1114E2FF03554F5D9A339BB3742F714E"/>
  </w:style>
  <w:style w:type="paragraph" w:customStyle="1" w:styleId="7B61E9A744E3447AA1AEEDD8CED9C712">
    <w:name w:val="7B61E9A744E3447AA1AEEDD8CED9C712"/>
  </w:style>
  <w:style w:type="paragraph" w:customStyle="1" w:styleId="49D4484F620F4ECE9BB75DAB9593416E">
    <w:name w:val="49D4484F620F4ECE9BB75DAB9593416E"/>
  </w:style>
  <w:style w:type="paragraph" w:customStyle="1" w:styleId="C9797F8C7BFA4E5986DEDC8F8700545E">
    <w:name w:val="C9797F8C7BFA4E5986DEDC8F8700545E"/>
  </w:style>
  <w:style w:type="paragraph" w:customStyle="1" w:styleId="3A7B5AEB37AE419AB1EFC93E8C97A07B">
    <w:name w:val="3A7B5AEB37AE419AB1EFC93E8C97A07B"/>
  </w:style>
  <w:style w:type="paragraph" w:customStyle="1" w:styleId="A9C2B57288614A5DBD7E0D10A8D6BA16">
    <w:name w:val="A9C2B57288614A5DBD7E0D10A8D6BA16"/>
  </w:style>
  <w:style w:type="paragraph" w:customStyle="1" w:styleId="660F6475F09F42E9BE29F3212EBFA7D9">
    <w:name w:val="660F6475F09F42E9BE29F3212EBFA7D9"/>
  </w:style>
  <w:style w:type="paragraph" w:customStyle="1" w:styleId="FFDB6DCE841E44968F6DDAA901DD5CA4">
    <w:name w:val="FFDB6DCE841E44968F6DDAA901DD5CA4"/>
  </w:style>
  <w:style w:type="paragraph" w:customStyle="1" w:styleId="79E3CEC4DB8F408C860E6942476D97B4">
    <w:name w:val="79E3CEC4DB8F408C860E6942476D97B4"/>
  </w:style>
  <w:style w:type="paragraph" w:customStyle="1" w:styleId="0F493A0A0E5045CB84ACE663EA287CF2">
    <w:name w:val="0F493A0A0E5045CB84ACE663EA287CF2"/>
  </w:style>
  <w:style w:type="paragraph" w:customStyle="1" w:styleId="934B8D54249F43EDBCB636FF34B91986">
    <w:name w:val="934B8D54249F43EDBCB636FF34B91986"/>
  </w:style>
  <w:style w:type="paragraph" w:customStyle="1" w:styleId="E7A6DC5E500440D699E3955D8FB8D228">
    <w:name w:val="E7A6DC5E500440D699E3955D8FB8D228"/>
  </w:style>
  <w:style w:type="paragraph" w:customStyle="1" w:styleId="7B05BE90B1D141B6A120080893F4C415">
    <w:name w:val="7B05BE90B1D141B6A120080893F4C4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Chauhan, Ankit (Cognizant)</cp:lastModifiedBy>
  <cp:revision>7</cp:revision>
  <dcterms:created xsi:type="dcterms:W3CDTF">2019-09-23T08:14:00Z</dcterms:created>
  <dcterms:modified xsi:type="dcterms:W3CDTF">2019-12-13T10:59:00Z</dcterms:modified>
  <cp:category/>
</cp:coreProperties>
</file>