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27BDC" w:rsidP="00913946">
            <w:pPr>
              <w:pStyle w:val="Title"/>
            </w:pPr>
            <w:r>
              <w:t>ankit</w:t>
            </w:r>
            <w:r w:rsidR="00692703" w:rsidRPr="00CF1A49">
              <w:t xml:space="preserve"> </w:t>
            </w:r>
            <w:r w:rsidRPr="002F03BF">
              <w:rPr>
                <w:color w:val="404040" w:themeColor="text1" w:themeTint="BF"/>
              </w:rPr>
              <w:t>chauhan</w:t>
            </w:r>
          </w:p>
          <w:p w:rsidR="00D27BDC" w:rsidRDefault="00D27BDC" w:rsidP="00D27BDC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5C9C31D01574D74987343E7AC03BF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+91 80853 83228</w:t>
            </w:r>
          </w:p>
          <w:p w:rsidR="00692703" w:rsidRPr="00CF1A49" w:rsidRDefault="00D27BDC" w:rsidP="00D27BDC">
            <w:pPr>
              <w:pStyle w:val="ContactInfo"/>
              <w:contextualSpacing w:val="0"/>
            </w:pPr>
            <w:r>
              <w:t>ankit.chauhan2@cognizant.com</w:t>
            </w:r>
            <w:bookmarkStart w:id="0" w:name="_GoBack"/>
            <w:bookmarkEnd w:id="0"/>
          </w:p>
        </w:tc>
      </w:tr>
      <w:tr w:rsidR="009571D8" w:rsidRPr="00D27BDC" w:rsidTr="00692703">
        <w:tc>
          <w:tcPr>
            <w:tcW w:w="9360" w:type="dxa"/>
            <w:tcMar>
              <w:top w:w="432" w:type="dxa"/>
            </w:tcMar>
          </w:tcPr>
          <w:p w:rsidR="001755A8" w:rsidRPr="00D27BDC" w:rsidRDefault="00D27BDC" w:rsidP="00D27BDC">
            <w:pPr>
              <w:contextualSpacing w:val="0"/>
              <w:jc w:val="center"/>
              <w:rPr>
                <w:sz w:val="24"/>
              </w:rPr>
            </w:pPr>
            <w:r w:rsidRPr="00D27BDC">
              <w:rPr>
                <w:sz w:val="24"/>
              </w:rPr>
              <w:t>To use my learning, team work and management skills to be an asset to your project while learning and growing in the process</w:t>
            </w:r>
            <w:r w:rsidRPr="00D27BDC">
              <w:rPr>
                <w:rFonts w:ascii="Times New Roman" w:eastAsia="Times New Roman" w:hAnsi="Times New Roman" w:cs="Times New Roman"/>
                <w:color w:val="auto"/>
                <w:sz w:val="24"/>
                <w:lang w:eastAsia="en-IN"/>
              </w:rPr>
              <w:t>.</w:t>
            </w:r>
          </w:p>
        </w:tc>
      </w:tr>
    </w:tbl>
    <w:p w:rsidR="004E01EB" w:rsidRPr="00CF1A49" w:rsidRDefault="0028176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13EBC4727349A685E8A7B942AE0D4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5</w:t>
            </w:r>
            <w:r w:rsidRPr="00D27BDC">
              <w:rPr>
                <w:vertAlign w:val="superscript"/>
              </w:rPr>
              <w:t>th</w:t>
            </w:r>
            <w:r>
              <w:t xml:space="preserve"> Jan 2019</w:t>
            </w:r>
            <w:r w:rsidR="001D0BF1" w:rsidRPr="00CF1A49">
              <w:t xml:space="preserve"> – </w:t>
            </w:r>
            <w:r>
              <w:t>30</w:t>
            </w:r>
            <w:r w:rsidRPr="00D27BDC">
              <w:rPr>
                <w:vertAlign w:val="superscript"/>
              </w:rPr>
              <w:t>th</w:t>
            </w:r>
            <w:r>
              <w:t xml:space="preserve"> March 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ELT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P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>Underwent training on Java, Servlets, JSP, HTML, CSS, ORACLE and ANSI SQL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D27BDC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D27BDC" w:rsidP="00F61DF9">
            <w:pPr>
              <w:pStyle w:val="Heading3"/>
              <w:contextualSpacing w:val="0"/>
              <w:outlineLvl w:val="2"/>
            </w:pPr>
            <w:r>
              <w:t>14</w:t>
            </w:r>
            <w:r w:rsidRPr="00D27BDC">
              <w:rPr>
                <w:vertAlign w:val="superscript"/>
              </w:rPr>
              <w:t>th</w:t>
            </w:r>
            <w:r>
              <w:t xml:space="preserve"> jun 2019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D27BDC" w:rsidP="00F61DF9">
            <w:pPr>
              <w:pStyle w:val="Heading2"/>
              <w:contextualSpacing w:val="0"/>
              <w:outlineLvl w:val="1"/>
            </w:pPr>
            <w:r>
              <w:t>programmer analyst trainee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P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 xml:space="preserve">Underwent training on </w:t>
            </w:r>
            <w:r w:rsidRPr="00D27BDC">
              <w:rPr>
                <w:sz w:val="24"/>
              </w:rPr>
              <w:t xml:space="preserve">Java, </w:t>
            </w:r>
            <w:r w:rsidRPr="00D27BDC">
              <w:rPr>
                <w:sz w:val="24"/>
              </w:rPr>
              <w:t>Spring Boot, JDBC, Junit, Agile</w:t>
            </w:r>
            <w:r w:rsidRPr="00D27BDC">
              <w:rPr>
                <w:sz w:val="24"/>
              </w:rPr>
              <w:t>, Maven, GIT</w:t>
            </w:r>
          </w:p>
          <w:p w:rsidR="00D27BDC" w:rsidRDefault="00D27BDC" w:rsidP="00D27BDC">
            <w:pPr>
              <w:pStyle w:val="TextRight"/>
              <w:rPr>
                <w:sz w:val="21"/>
              </w:rPr>
            </w:pPr>
            <w:r w:rsidRPr="00D27BDC">
              <w:t xml:space="preserve"> 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833E653E90B42049ED9B8A0F6BFF3D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lnct bhopal</w:t>
            </w:r>
          </w:p>
          <w:p w:rsidR="007538DC" w:rsidRPr="00CF1A49" w:rsidRDefault="00D27BDC" w:rsidP="00D27BDC">
            <w:pPr>
              <w:contextualSpacing w:val="0"/>
            </w:pPr>
            <w:r>
              <w:t>8.18 CGPA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C2B57288614A5DBD7E0D10A8D6BA1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D27BDC" w:rsidRPr="006E1507" w:rsidTr="00D27BDC">
        <w:tc>
          <w:tcPr>
            <w:tcW w:w="4680" w:type="dxa"/>
          </w:tcPr>
          <w:p w:rsidR="00D27BDC" w:rsidRPr="00D27BDC" w:rsidRDefault="00D27BDC" w:rsidP="006E1507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HTML, CSS, Bootstrap</w:t>
            </w:r>
          </w:p>
          <w:p w:rsidR="00D27BDC" w:rsidRPr="00D27BDC" w:rsidRDefault="00D27BDC" w:rsidP="00D27BDC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Java, Python, Spring Boot, Servlet, JSP</w:t>
            </w:r>
          </w:p>
          <w:p w:rsidR="00D27BDC" w:rsidRPr="00D27BDC" w:rsidRDefault="00D27BDC" w:rsidP="00D27BDC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Oracle and MySQL</w:t>
            </w:r>
          </w:p>
          <w:p w:rsidR="00D27BDC" w:rsidRPr="00D27BDC" w:rsidRDefault="00D27BDC" w:rsidP="00D27BDC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Agile and Junit</w:t>
            </w:r>
          </w:p>
          <w:p w:rsidR="00D27BDC" w:rsidRPr="006E1507" w:rsidRDefault="00D27BDC" w:rsidP="00D27BDC">
            <w:pPr>
              <w:pStyle w:val="ListBullet"/>
              <w:contextualSpacing w:val="0"/>
            </w:pPr>
            <w:r w:rsidRPr="00D27BDC">
              <w:rPr>
                <w:sz w:val="24"/>
              </w:rPr>
              <w:t>Maven and GIT</w:t>
            </w:r>
          </w:p>
        </w:tc>
      </w:tr>
    </w:tbl>
    <w:p w:rsidR="00AD782D" w:rsidRPr="00CF1A49" w:rsidRDefault="00D27BDC" w:rsidP="0062312F">
      <w:pPr>
        <w:pStyle w:val="Heading1"/>
      </w:pPr>
      <w:r>
        <w:t>hobbies</w:t>
      </w:r>
    </w:p>
    <w:p w:rsidR="00B51D1B" w:rsidRPr="00D27BDC" w:rsidRDefault="00D27BDC" w:rsidP="006E1507">
      <w:pPr>
        <w:rPr>
          <w:sz w:val="24"/>
        </w:rPr>
      </w:pPr>
      <w:r w:rsidRPr="00D27BDC">
        <w:rPr>
          <w:sz w:val="24"/>
        </w:rPr>
        <w:t>Book Reading, Travelling, Stock Market Trading, Gym</w:t>
      </w:r>
    </w:p>
    <w:sectPr w:rsidR="00B51D1B" w:rsidRPr="00D27BD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65" w:rsidRDefault="00281765" w:rsidP="0068194B">
      <w:r>
        <w:separator/>
      </w:r>
    </w:p>
    <w:p w:rsidR="00281765" w:rsidRDefault="00281765"/>
    <w:p w:rsidR="00281765" w:rsidRDefault="00281765"/>
  </w:endnote>
  <w:endnote w:type="continuationSeparator" w:id="0">
    <w:p w:rsidR="00281765" w:rsidRDefault="00281765" w:rsidP="0068194B">
      <w:r>
        <w:continuationSeparator/>
      </w:r>
    </w:p>
    <w:p w:rsidR="00281765" w:rsidRDefault="00281765"/>
    <w:p w:rsidR="00281765" w:rsidRDefault="00281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65" w:rsidRDefault="00281765" w:rsidP="0068194B">
      <w:r>
        <w:separator/>
      </w:r>
    </w:p>
    <w:p w:rsidR="00281765" w:rsidRDefault="00281765"/>
    <w:p w:rsidR="00281765" w:rsidRDefault="00281765"/>
  </w:footnote>
  <w:footnote w:type="continuationSeparator" w:id="0">
    <w:p w:rsidR="00281765" w:rsidRDefault="00281765" w:rsidP="0068194B">
      <w:r>
        <w:continuationSeparator/>
      </w:r>
    </w:p>
    <w:p w:rsidR="00281765" w:rsidRDefault="00281765"/>
    <w:p w:rsidR="00281765" w:rsidRDefault="002817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33B4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D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765"/>
    <w:rsid w:val="00294998"/>
    <w:rsid w:val="00297F18"/>
    <w:rsid w:val="002A1945"/>
    <w:rsid w:val="002B2958"/>
    <w:rsid w:val="002B3FC8"/>
    <w:rsid w:val="002D23C5"/>
    <w:rsid w:val="002D6137"/>
    <w:rsid w:val="002E7E61"/>
    <w:rsid w:val="002F03BF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BDC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30912"/>
  <w15:chartTrackingRefBased/>
  <w15:docId w15:val="{1123FA87-7A88-4BB9-AE3D-291DDD7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extRight">
    <w:name w:val="TextRight"/>
    <w:basedOn w:val="Normal"/>
    <w:next w:val="Normal"/>
    <w:uiPriority w:val="5"/>
    <w:qFormat/>
    <w:rsid w:val="00D27BDC"/>
    <w:pPr>
      <w:spacing w:line="288" w:lineRule="auto"/>
    </w:pPr>
    <w:rPr>
      <w:rFonts w:cs="Times New Roman (Body CS)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37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9C31D01574D74987343E7AC03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05D1-0F67-43E4-B53A-07F3341AD11A}"/>
      </w:docPartPr>
      <w:docPartBody>
        <w:p w:rsidR="00000000" w:rsidRDefault="005B4230">
          <w:pPr>
            <w:pStyle w:val="85C9C31D01574D74987343E7AC03BF98"/>
          </w:pPr>
          <w:r w:rsidRPr="00CF1A49">
            <w:t>·</w:t>
          </w:r>
        </w:p>
      </w:docPartBody>
    </w:docPart>
    <w:docPart>
      <w:docPartPr>
        <w:name w:val="E413EBC4727349A685E8A7B942AE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DD249-3AE6-45BD-8B4D-12A30B3C693F}"/>
      </w:docPartPr>
      <w:docPartBody>
        <w:p w:rsidR="00000000" w:rsidRDefault="005B4230">
          <w:pPr>
            <w:pStyle w:val="E413EBC4727349A685E8A7B942AE0D4E"/>
          </w:pPr>
          <w:r w:rsidRPr="00CF1A49">
            <w:t>Experience</w:t>
          </w:r>
        </w:p>
      </w:docPartBody>
    </w:docPart>
    <w:docPart>
      <w:docPartPr>
        <w:name w:val="3833E653E90B42049ED9B8A0F6BF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4A29-F75C-4DA1-8C85-99A4FA2FA6C4}"/>
      </w:docPartPr>
      <w:docPartBody>
        <w:p w:rsidR="00000000" w:rsidRDefault="005B4230">
          <w:pPr>
            <w:pStyle w:val="3833E653E90B42049ED9B8A0F6BFF3D4"/>
          </w:pPr>
          <w:r w:rsidRPr="00CF1A49">
            <w:t>Education</w:t>
          </w:r>
        </w:p>
      </w:docPartBody>
    </w:docPart>
    <w:docPart>
      <w:docPartPr>
        <w:name w:val="A9C2B57288614A5DBD7E0D10A8D6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DE9D-3975-4B4C-B130-8B61A606D37C}"/>
      </w:docPartPr>
      <w:docPartBody>
        <w:p w:rsidR="00000000" w:rsidRDefault="005B4230">
          <w:pPr>
            <w:pStyle w:val="A9C2B57288614A5DBD7E0D10A8D6BA1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0"/>
    <w:rsid w:val="005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F9C1269E04E47A021A069D4F84838">
    <w:name w:val="6E7F9C1269E04E47A021A069D4F848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2DE1DC23614D10A35CAC3883D3871D">
    <w:name w:val="A92DE1DC23614D10A35CAC3883D3871D"/>
  </w:style>
  <w:style w:type="paragraph" w:customStyle="1" w:styleId="CA9EFB1A00784D86B2690F3D92C2E34F">
    <w:name w:val="CA9EFB1A00784D86B2690F3D92C2E34F"/>
  </w:style>
  <w:style w:type="paragraph" w:customStyle="1" w:styleId="85C9C31D01574D74987343E7AC03BF98">
    <w:name w:val="85C9C31D01574D74987343E7AC03BF98"/>
  </w:style>
  <w:style w:type="paragraph" w:customStyle="1" w:styleId="6B711C5E53894A7087FC618B69A12397">
    <w:name w:val="6B711C5E53894A7087FC618B69A12397"/>
  </w:style>
  <w:style w:type="paragraph" w:customStyle="1" w:styleId="4CE03D2C4FD84924BF4437FFBD8C71A9">
    <w:name w:val="4CE03D2C4FD84924BF4437FFBD8C71A9"/>
  </w:style>
  <w:style w:type="paragraph" w:customStyle="1" w:styleId="D8A6DA1605454F1AA9384058437382FE">
    <w:name w:val="D8A6DA1605454F1AA9384058437382FE"/>
  </w:style>
  <w:style w:type="paragraph" w:customStyle="1" w:styleId="33E48853A7C84CECA5C13ED528333E69">
    <w:name w:val="33E48853A7C84CECA5C13ED528333E69"/>
  </w:style>
  <w:style w:type="paragraph" w:customStyle="1" w:styleId="38E3137DEDE34E528559E245BC8C0136">
    <w:name w:val="38E3137DEDE34E528559E245BC8C0136"/>
  </w:style>
  <w:style w:type="paragraph" w:customStyle="1" w:styleId="7847813CE3124C5C8E0339944372A090">
    <w:name w:val="7847813CE3124C5C8E0339944372A090"/>
  </w:style>
  <w:style w:type="paragraph" w:customStyle="1" w:styleId="2C20EC0382CB44F3A3B298EEF39551D8">
    <w:name w:val="2C20EC0382CB44F3A3B298EEF39551D8"/>
  </w:style>
  <w:style w:type="paragraph" w:customStyle="1" w:styleId="E413EBC4727349A685E8A7B942AE0D4E">
    <w:name w:val="E413EBC4727349A685E8A7B942AE0D4E"/>
  </w:style>
  <w:style w:type="paragraph" w:customStyle="1" w:styleId="75E04DD1D5204BDC8CDBF6478CD574D2">
    <w:name w:val="75E04DD1D5204BDC8CDBF6478CD574D2"/>
  </w:style>
  <w:style w:type="paragraph" w:customStyle="1" w:styleId="44D4D4B9DCB1408CA332C199C5691497">
    <w:name w:val="44D4D4B9DCB1408CA332C199C5691497"/>
  </w:style>
  <w:style w:type="paragraph" w:customStyle="1" w:styleId="41BDAB2AA39745DC8668A8D6B3B94439">
    <w:name w:val="41BDAB2AA39745DC8668A8D6B3B944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24666D6C8E246C7B704D82C1F28DDD2">
    <w:name w:val="024666D6C8E246C7B704D82C1F28DDD2"/>
  </w:style>
  <w:style w:type="paragraph" w:customStyle="1" w:styleId="9AC5C8ED48ED43B68780E717C49A45A7">
    <w:name w:val="9AC5C8ED48ED43B68780E717C49A45A7"/>
  </w:style>
  <w:style w:type="paragraph" w:customStyle="1" w:styleId="1363496BA93B4AC3B431F227BBDD2663">
    <w:name w:val="1363496BA93B4AC3B431F227BBDD2663"/>
  </w:style>
  <w:style w:type="paragraph" w:customStyle="1" w:styleId="B05E34DE07CD45A48CFE55DEEAC3025C">
    <w:name w:val="B05E34DE07CD45A48CFE55DEEAC3025C"/>
  </w:style>
  <w:style w:type="paragraph" w:customStyle="1" w:styleId="5443E67087644942BAA96D78BF758941">
    <w:name w:val="5443E67087644942BAA96D78BF758941"/>
  </w:style>
  <w:style w:type="paragraph" w:customStyle="1" w:styleId="5CCBC16072D3456F90B096E0812BC5D9">
    <w:name w:val="5CCBC16072D3456F90B096E0812BC5D9"/>
  </w:style>
  <w:style w:type="paragraph" w:customStyle="1" w:styleId="261DA39A4C8042A2A26ED053689A9ACF">
    <w:name w:val="261DA39A4C8042A2A26ED053689A9ACF"/>
  </w:style>
  <w:style w:type="paragraph" w:customStyle="1" w:styleId="3833E653E90B42049ED9B8A0F6BFF3D4">
    <w:name w:val="3833E653E90B42049ED9B8A0F6BFF3D4"/>
  </w:style>
  <w:style w:type="paragraph" w:customStyle="1" w:styleId="BEDF75DA367D44A08E1FC00445C7FB62">
    <w:name w:val="BEDF75DA367D44A08E1FC00445C7FB62"/>
  </w:style>
  <w:style w:type="paragraph" w:customStyle="1" w:styleId="70A88C4EC3F14E0F9E3515870DB6615D">
    <w:name w:val="70A88C4EC3F14E0F9E3515870DB6615D"/>
  </w:style>
  <w:style w:type="paragraph" w:customStyle="1" w:styleId="02EB64E0AA5D4477B37B9917ED284033">
    <w:name w:val="02EB64E0AA5D4477B37B9917ED284033"/>
  </w:style>
  <w:style w:type="paragraph" w:customStyle="1" w:styleId="87108955F9E74BEFA8FD6B2DD8E0A979">
    <w:name w:val="87108955F9E74BEFA8FD6B2DD8E0A979"/>
  </w:style>
  <w:style w:type="paragraph" w:customStyle="1" w:styleId="7D1E93D34725458A9B6DD431E1CDD1EB">
    <w:name w:val="7D1E93D34725458A9B6DD431E1CDD1EB"/>
  </w:style>
  <w:style w:type="paragraph" w:customStyle="1" w:styleId="1114E2FF03554F5D9A339BB3742F714E">
    <w:name w:val="1114E2FF03554F5D9A339BB3742F714E"/>
  </w:style>
  <w:style w:type="paragraph" w:customStyle="1" w:styleId="7B61E9A744E3447AA1AEEDD8CED9C712">
    <w:name w:val="7B61E9A744E3447AA1AEEDD8CED9C712"/>
  </w:style>
  <w:style w:type="paragraph" w:customStyle="1" w:styleId="49D4484F620F4ECE9BB75DAB9593416E">
    <w:name w:val="49D4484F620F4ECE9BB75DAB9593416E"/>
  </w:style>
  <w:style w:type="paragraph" w:customStyle="1" w:styleId="C9797F8C7BFA4E5986DEDC8F8700545E">
    <w:name w:val="C9797F8C7BFA4E5986DEDC8F8700545E"/>
  </w:style>
  <w:style w:type="paragraph" w:customStyle="1" w:styleId="3A7B5AEB37AE419AB1EFC93E8C97A07B">
    <w:name w:val="3A7B5AEB37AE419AB1EFC93E8C97A07B"/>
  </w:style>
  <w:style w:type="paragraph" w:customStyle="1" w:styleId="A9C2B57288614A5DBD7E0D10A8D6BA16">
    <w:name w:val="A9C2B57288614A5DBD7E0D10A8D6BA16"/>
  </w:style>
  <w:style w:type="paragraph" w:customStyle="1" w:styleId="660F6475F09F42E9BE29F3212EBFA7D9">
    <w:name w:val="660F6475F09F42E9BE29F3212EBFA7D9"/>
  </w:style>
  <w:style w:type="paragraph" w:customStyle="1" w:styleId="FFDB6DCE841E44968F6DDAA901DD5CA4">
    <w:name w:val="FFDB6DCE841E44968F6DDAA901DD5CA4"/>
  </w:style>
  <w:style w:type="paragraph" w:customStyle="1" w:styleId="79E3CEC4DB8F408C860E6942476D97B4">
    <w:name w:val="79E3CEC4DB8F408C860E6942476D97B4"/>
  </w:style>
  <w:style w:type="paragraph" w:customStyle="1" w:styleId="0F493A0A0E5045CB84ACE663EA287CF2">
    <w:name w:val="0F493A0A0E5045CB84ACE663EA287CF2"/>
  </w:style>
  <w:style w:type="paragraph" w:customStyle="1" w:styleId="934B8D54249F43EDBCB636FF34B91986">
    <w:name w:val="934B8D54249F43EDBCB636FF34B91986"/>
  </w:style>
  <w:style w:type="paragraph" w:customStyle="1" w:styleId="E7A6DC5E500440D699E3955D8FB8D228">
    <w:name w:val="E7A6DC5E500440D699E3955D8FB8D228"/>
  </w:style>
  <w:style w:type="paragraph" w:customStyle="1" w:styleId="7B05BE90B1D141B6A120080893F4C415">
    <w:name w:val="7B05BE90B1D141B6A120080893F4C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Manchanda, Mukul (Cognizant)</cp:lastModifiedBy>
  <cp:revision>2</cp:revision>
  <dcterms:created xsi:type="dcterms:W3CDTF">2019-09-23T08:14:00Z</dcterms:created>
  <dcterms:modified xsi:type="dcterms:W3CDTF">2019-09-23T08:31:00Z</dcterms:modified>
  <cp:category/>
</cp:coreProperties>
</file>